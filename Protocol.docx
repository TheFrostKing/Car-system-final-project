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5"/>
      </w:tblGrid>
      <w:tr w:rsidR="007002A2" w14:paraId="398B7DA1" w14:textId="77777777" w:rsidTr="007002A2">
        <w:tblPrEx>
          <w:tblCellMar>
            <w:top w:w="0" w:type="dxa"/>
            <w:bottom w:w="0" w:type="dxa"/>
          </w:tblCellMar>
        </w:tblPrEx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43CA" w14:textId="77777777" w:rsidR="007002A2" w:rsidRDefault="007002A2">
            <w:pPr>
              <w:tabs>
                <w:tab w:val="left" w:pos="1116"/>
              </w:tabs>
              <w:spacing w:after="0" w:line="240" w:lineRule="auto"/>
            </w:pPr>
            <w:r>
              <w:tab/>
              <w:t>Arduino -&gt; Visual Studio</w:t>
            </w:r>
          </w:p>
        </w:tc>
      </w:tr>
      <w:tr w:rsidR="007002A2" w14:paraId="62464A5A" w14:textId="77777777" w:rsidTr="007002A2">
        <w:tblPrEx>
          <w:tblCellMar>
            <w:top w:w="0" w:type="dxa"/>
            <w:bottom w:w="0" w:type="dxa"/>
          </w:tblCellMar>
        </w:tblPrEx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F5D7C" w14:textId="79818C62" w:rsidR="007002A2" w:rsidRDefault="007002A2">
            <w:pPr>
              <w:spacing w:after="0" w:line="240" w:lineRule="auto"/>
            </w:pPr>
            <w:r>
              <w:t>Command: “</w:t>
            </w:r>
            <w:proofErr w:type="spellStart"/>
            <w:r>
              <w:t>HdlON</w:t>
            </w:r>
            <w:proofErr w:type="spellEnd"/>
            <w:r>
              <w:t>”</w:t>
            </w:r>
          </w:p>
        </w:tc>
      </w:tr>
      <w:tr w:rsidR="007002A2" w14:paraId="758C3711" w14:textId="77777777" w:rsidTr="007002A2">
        <w:tblPrEx>
          <w:tblCellMar>
            <w:top w:w="0" w:type="dxa"/>
            <w:bottom w:w="0" w:type="dxa"/>
          </w:tblCellMar>
        </w:tblPrEx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F5C6D" w14:textId="302A3FA9" w:rsidR="007002A2" w:rsidRDefault="007002A2">
            <w:pPr>
              <w:spacing w:after="0" w:line="240" w:lineRule="auto"/>
            </w:pPr>
            <w:r>
              <w:t>Command: “</w:t>
            </w:r>
            <w:proofErr w:type="spellStart"/>
            <w:r>
              <w:t>HdlOFF</w:t>
            </w:r>
            <w:proofErr w:type="spellEnd"/>
            <w:r>
              <w:t>”</w:t>
            </w:r>
          </w:p>
        </w:tc>
      </w:tr>
      <w:tr w:rsidR="007002A2" w14:paraId="04BFF7E5" w14:textId="77777777" w:rsidTr="007002A2">
        <w:tblPrEx>
          <w:tblCellMar>
            <w:top w:w="0" w:type="dxa"/>
            <w:bottom w:w="0" w:type="dxa"/>
          </w:tblCellMar>
        </w:tblPrEx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6F67" w14:textId="77777777" w:rsidR="007002A2" w:rsidRDefault="007002A2">
            <w:pPr>
              <w:spacing w:after="0" w:line="240" w:lineRule="auto"/>
            </w:pPr>
            <w:r>
              <w:t xml:space="preserve">Command: </w:t>
            </w:r>
            <w:proofErr w:type="gramStart"/>
            <w:r>
              <w:t>temperature(</w:t>
            </w:r>
            <w:proofErr w:type="gramEnd"/>
            <w:r>
              <w:t>sensor reading)</w:t>
            </w:r>
          </w:p>
        </w:tc>
      </w:tr>
      <w:tr w:rsidR="007002A2" w14:paraId="61F4BB1D" w14:textId="77777777" w:rsidTr="007002A2">
        <w:tblPrEx>
          <w:tblCellMar>
            <w:top w:w="0" w:type="dxa"/>
            <w:bottom w:w="0" w:type="dxa"/>
          </w:tblCellMar>
        </w:tblPrEx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5D180" w14:textId="29E7D6DA" w:rsidR="007002A2" w:rsidRDefault="007002A2" w:rsidP="00D16115">
            <w:pPr>
              <w:spacing w:after="0" w:line="240" w:lineRule="auto"/>
            </w:pPr>
            <w:r>
              <w:t>Command: “Left”</w:t>
            </w:r>
          </w:p>
        </w:tc>
      </w:tr>
      <w:tr w:rsidR="007002A2" w14:paraId="380C2E0C" w14:textId="77777777" w:rsidTr="007002A2">
        <w:tblPrEx>
          <w:tblCellMar>
            <w:top w:w="0" w:type="dxa"/>
            <w:bottom w:w="0" w:type="dxa"/>
          </w:tblCellMar>
        </w:tblPrEx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2234" w14:textId="739D217E" w:rsidR="007002A2" w:rsidRDefault="007002A2" w:rsidP="00D16115">
            <w:pPr>
              <w:spacing w:after="0" w:line="240" w:lineRule="auto"/>
            </w:pPr>
            <w:r>
              <w:t>Command: “Right”</w:t>
            </w:r>
          </w:p>
        </w:tc>
      </w:tr>
    </w:tbl>
    <w:p w14:paraId="174FC895" w14:textId="44D72E46" w:rsidR="00D16115" w:rsidRDefault="00D16115"/>
    <w:p w14:paraId="203F993D" w14:textId="3BF1FC31" w:rsidR="00D16115" w:rsidRDefault="00D16115" w:rsidP="00D16115">
      <w:r>
        <w:t>H</w:t>
      </w:r>
      <w:r w:rsidR="006A44D4">
        <w:t xml:space="preserve">ow it works? </w:t>
      </w:r>
    </w:p>
    <w:p w14:paraId="157D4382" w14:textId="00C07E1B" w:rsidR="007002A2" w:rsidRDefault="006A44D4" w:rsidP="00D16115">
      <w:r>
        <w:t xml:space="preserve">I am sending a message </w:t>
      </w:r>
      <w:r w:rsidR="007002A2">
        <w:t>via the</w:t>
      </w:r>
      <w:r>
        <w:t xml:space="preserve"> Serial port</w:t>
      </w:r>
      <w:r w:rsidR="007002A2">
        <w:t xml:space="preserve"> to</w:t>
      </w:r>
      <w:r>
        <w:t xml:space="preserve"> Visual studio</w:t>
      </w:r>
      <w:r w:rsidR="007002A2">
        <w:t>. A</w:t>
      </w:r>
      <w:r>
        <w:t xml:space="preserve">ccording to </w:t>
      </w:r>
      <w:r w:rsidR="007002A2">
        <w:t>that message</w:t>
      </w:r>
      <w:r>
        <w:t xml:space="preserve"> I trigger an event</w:t>
      </w:r>
      <w:r w:rsidR="007002A2">
        <w:t xml:space="preserve"> in the C# program. For example, </w:t>
      </w:r>
      <w:r w:rsidR="007002A2">
        <w:t xml:space="preserve">“Left” and “Right” are for the direction of the blinkers and </w:t>
      </w:r>
      <w:r w:rsidR="007002A2">
        <w:t>when a blinker is turned it would send a message which would be read from the visual studio and a check would decide what to do with the information.</w:t>
      </w:r>
    </w:p>
    <w:p w14:paraId="0A64B996" w14:textId="77777777" w:rsidR="007002A2" w:rsidRDefault="007002A2" w:rsidP="00D16115"/>
    <w:p w14:paraId="43778AC9" w14:textId="29A02A13" w:rsidR="007002A2" w:rsidRDefault="00D35384" w:rsidP="00D16115">
      <w:r>
        <w:t>On the other side I send the mode state “Hazard” or “Normal”</w:t>
      </w:r>
      <w:r w:rsidR="007002A2">
        <w:t xml:space="preserve"> which are responsible for the LED behavior. The C program reads the string by using a separator so that it understands it and afterwards there is a check which decides which mode is being triggered. </w:t>
      </w:r>
    </w:p>
    <w:tbl>
      <w:tblPr>
        <w:tblW w:w="44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95"/>
      </w:tblGrid>
      <w:tr w:rsidR="007002A2" w14:paraId="0AC5E695" w14:textId="77777777" w:rsidTr="007002A2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41DBE" w14:textId="77777777" w:rsidR="007002A2" w:rsidRDefault="007002A2" w:rsidP="00205C21">
            <w:pPr>
              <w:spacing w:after="0" w:line="240" w:lineRule="auto"/>
              <w:jc w:val="center"/>
            </w:pPr>
            <w:r>
              <w:t>Visual Studio -&gt; Arduino</w:t>
            </w:r>
          </w:p>
        </w:tc>
      </w:tr>
      <w:tr w:rsidR="007002A2" w14:paraId="52B87CC2" w14:textId="77777777" w:rsidTr="007002A2">
        <w:tblPrEx>
          <w:tblCellMar>
            <w:top w:w="0" w:type="dxa"/>
            <w:bottom w:w="0" w:type="dxa"/>
          </w:tblCellMar>
        </w:tblPrEx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B8C76" w14:textId="77777777" w:rsidR="007002A2" w:rsidRDefault="007002A2" w:rsidP="007002A2">
            <w:pPr>
              <w:spacing w:after="0" w:line="240" w:lineRule="auto"/>
              <w:jc w:val="center"/>
            </w:pPr>
            <w:r>
              <w:t>Command: “NORMAL”/ Mode: “HAZARD”</w:t>
            </w:r>
          </w:p>
        </w:tc>
      </w:tr>
    </w:tbl>
    <w:p w14:paraId="4D64B0C1" w14:textId="0638934C" w:rsidR="006A44D4" w:rsidRDefault="006A44D4" w:rsidP="00D16115"/>
    <w:sectPr w:rsidR="006A44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C2DA1" w14:textId="77777777" w:rsidR="003D7842" w:rsidRDefault="003D7842">
      <w:pPr>
        <w:spacing w:after="0" w:line="240" w:lineRule="auto"/>
      </w:pPr>
      <w:r>
        <w:separator/>
      </w:r>
    </w:p>
  </w:endnote>
  <w:endnote w:type="continuationSeparator" w:id="0">
    <w:p w14:paraId="4ED7416C" w14:textId="77777777" w:rsidR="003D7842" w:rsidRDefault="003D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21A6" w14:textId="77777777" w:rsidR="003D7842" w:rsidRDefault="003D784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B5EB2C1" w14:textId="77777777" w:rsidR="003D7842" w:rsidRDefault="003D7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2MDK3MDAyMDC0MDJR0lEKTi0uzszPAykwrAUAD3jn9iwAAAA="/>
  </w:docVars>
  <w:rsids>
    <w:rsidRoot w:val="00C2757F"/>
    <w:rsid w:val="003D7842"/>
    <w:rsid w:val="006A44D4"/>
    <w:rsid w:val="007002A2"/>
    <w:rsid w:val="00C2757F"/>
    <w:rsid w:val="00D16115"/>
    <w:rsid w:val="00D3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4116"/>
  <w15:docId w15:val="{363A2094-C71E-42A0-B8CD-56AE281D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529A8-C81F-4E4D-AB66-1CCAACDC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Ivanov,Svetlin S.</dc:creator>
  <dc:description/>
  <cp:lastModifiedBy>Ivanov,Svetlin S.</cp:lastModifiedBy>
  <cp:revision>2</cp:revision>
  <dcterms:created xsi:type="dcterms:W3CDTF">2021-11-14T17:42:00Z</dcterms:created>
  <dcterms:modified xsi:type="dcterms:W3CDTF">2021-11-14T17:42:00Z</dcterms:modified>
</cp:coreProperties>
</file>